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753"/>
        <w:gridCol w:w="624"/>
        <w:gridCol w:w="713"/>
        <w:gridCol w:w="391"/>
        <w:gridCol w:w="3207"/>
      </w:tblGrid>
      <w:tr w:rsidR="00373FC8" w:rsidRPr="00633E48" w14:paraId="1DE5F1C8" w14:textId="77777777" w:rsidTr="007E5AAA">
        <w:trPr>
          <w:trHeight w:val="559"/>
        </w:trPr>
        <w:tc>
          <w:tcPr>
            <w:tcW w:w="4767" w:type="dxa"/>
            <w:vMerge w:val="restart"/>
          </w:tcPr>
          <w:p w14:paraId="5C149086" w14:textId="0638ADDE" w:rsidR="00CB1D3C" w:rsidRPr="00633E48" w:rsidRDefault="00B20FF0" w:rsidP="00D8505D">
            <w:pPr>
              <w:pStyle w:val="Title"/>
              <w:rPr>
                <w:rFonts w:asciiTheme="majorBidi" w:hAnsiTheme="majorBidi"/>
              </w:rPr>
            </w:pPr>
            <w:r w:rsidRPr="00633E48">
              <w:rPr>
                <w:rFonts w:asciiTheme="majorBidi" w:hAnsiTheme="majorBidi"/>
              </w:rPr>
              <w:t>Zeeshan</w:t>
            </w:r>
          </w:p>
          <w:p w14:paraId="1BF953BA" w14:textId="5091BCF5" w:rsidR="00CB1D3C" w:rsidRPr="00633E48" w:rsidRDefault="00B20FF0" w:rsidP="00D8505D">
            <w:pPr>
              <w:pStyle w:val="Subtitle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Nawaz</w:t>
            </w:r>
          </w:p>
        </w:tc>
        <w:tc>
          <w:tcPr>
            <w:tcW w:w="629" w:type="dxa"/>
          </w:tcPr>
          <w:p w14:paraId="470DC164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</w:tcPr>
          <w:p w14:paraId="75C0E35B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3" w:type="dxa"/>
            <w:gridSpan w:val="2"/>
            <w:tcBorders>
              <w:bottom w:val="single" w:sz="4" w:space="0" w:color="3A8C95" w:themeColor="accent5" w:themeShade="80"/>
            </w:tcBorders>
          </w:tcPr>
          <w:p w14:paraId="03DF0596" w14:textId="767F6BE7" w:rsidR="00CB1D3C" w:rsidRPr="00633E48" w:rsidRDefault="00B20FF0" w:rsidP="006C0673">
            <w:pPr>
              <w:pStyle w:val="Heading3"/>
              <w:outlineLvl w:val="2"/>
              <w:rPr>
                <w:rFonts w:asciiTheme="majorBidi" w:hAnsiTheme="majorBidi"/>
              </w:rPr>
            </w:pPr>
            <w:r w:rsidRPr="00633E48">
              <w:rPr>
                <w:rFonts w:asciiTheme="majorBidi" w:hAnsiTheme="majorBidi"/>
              </w:rPr>
              <w:t>Android Developer</w:t>
            </w:r>
          </w:p>
        </w:tc>
      </w:tr>
      <w:tr w:rsidR="00025D23" w:rsidRPr="00633E48" w14:paraId="70C92110" w14:textId="77777777" w:rsidTr="007E5AAA">
        <w:trPr>
          <w:trHeight w:val="558"/>
        </w:trPr>
        <w:tc>
          <w:tcPr>
            <w:tcW w:w="4767" w:type="dxa"/>
            <w:vMerge/>
          </w:tcPr>
          <w:p w14:paraId="19795888" w14:textId="77777777" w:rsidR="00CB1D3C" w:rsidRPr="00633E48" w:rsidRDefault="00CB1D3C" w:rsidP="003E7783">
            <w:pPr>
              <w:pStyle w:val="Heading1"/>
              <w:ind w:left="-113"/>
              <w:outlineLvl w:val="0"/>
              <w:rPr>
                <w:rFonts w:asciiTheme="majorBidi" w:hAnsiTheme="majorBidi"/>
              </w:rPr>
            </w:pPr>
          </w:p>
        </w:tc>
        <w:tc>
          <w:tcPr>
            <w:tcW w:w="629" w:type="dxa"/>
          </w:tcPr>
          <w:p w14:paraId="5F4608D6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</w:tcPr>
          <w:p w14:paraId="1CCDD2C2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F1B2E3A" w14:textId="425A5008" w:rsidR="00CB1D3C" w:rsidRPr="00633E48" w:rsidRDefault="00B20FF0" w:rsidP="005E0657">
            <w:pPr>
              <w:pStyle w:val="Heading4"/>
              <w:outlineLvl w:val="3"/>
              <w:rPr>
                <w:rFonts w:asciiTheme="majorBidi" w:hAnsiTheme="majorBidi"/>
              </w:rPr>
            </w:pPr>
            <w:r w:rsidRPr="00633E48">
              <w:rPr>
                <w:rFonts w:asciiTheme="majorBidi" w:hAnsiTheme="majorBidi"/>
              </w:rPr>
              <w:t>UI Designer</w:t>
            </w:r>
          </w:p>
        </w:tc>
      </w:tr>
      <w:tr w:rsidR="00025D23" w:rsidRPr="00633E48" w14:paraId="1A83CF92" w14:textId="77777777" w:rsidTr="007E5AAA">
        <w:trPr>
          <w:trHeight w:val="1191"/>
        </w:trPr>
        <w:tc>
          <w:tcPr>
            <w:tcW w:w="4767" w:type="dxa"/>
            <w:vMerge/>
          </w:tcPr>
          <w:p w14:paraId="6F065347" w14:textId="77777777" w:rsidR="00CB1D3C" w:rsidRPr="00633E48" w:rsidRDefault="00CB1D3C" w:rsidP="003E7783">
            <w:pPr>
              <w:pStyle w:val="Heading1"/>
              <w:ind w:left="-113"/>
              <w:outlineLvl w:val="0"/>
              <w:rPr>
                <w:rFonts w:asciiTheme="majorBidi" w:hAnsiTheme="majorBidi"/>
              </w:rPr>
            </w:pPr>
          </w:p>
        </w:tc>
        <w:tc>
          <w:tcPr>
            <w:tcW w:w="629" w:type="dxa"/>
          </w:tcPr>
          <w:p w14:paraId="60B5BD5B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</w:tcPr>
          <w:p w14:paraId="372E41EC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</w:tcBorders>
          </w:tcPr>
          <w:p w14:paraId="04A3C9DD" w14:textId="505C06AE" w:rsidR="00CB1D3C" w:rsidRPr="00633E48" w:rsidRDefault="00CB1D3C" w:rsidP="008D4A99">
            <w:pPr>
              <w:pStyle w:val="Heading5"/>
              <w:outlineLvl w:val="4"/>
              <w:rPr>
                <w:rFonts w:asciiTheme="majorBidi" w:hAnsiTheme="majorBidi"/>
              </w:rPr>
            </w:pPr>
          </w:p>
        </w:tc>
      </w:tr>
      <w:tr w:rsidR="00025D23" w:rsidRPr="00633E48" w14:paraId="1051E484" w14:textId="77777777" w:rsidTr="00373FC8">
        <w:trPr>
          <w:trHeight w:val="850"/>
        </w:trPr>
        <w:tc>
          <w:tcPr>
            <w:tcW w:w="4767" w:type="dxa"/>
            <w:vAlign w:val="center"/>
          </w:tcPr>
          <w:p w14:paraId="4DBED4ED" w14:textId="77777777" w:rsidR="00CB1D3C" w:rsidRPr="00633E48" w:rsidRDefault="008B69B3" w:rsidP="00D8505D">
            <w:pPr>
              <w:pStyle w:val="Heading1"/>
              <w:outlineLvl w:val="0"/>
              <w:rPr>
                <w:rFonts w:asciiTheme="majorBidi" w:hAnsiTheme="majorBidi"/>
              </w:rPr>
            </w:pPr>
            <w:sdt>
              <w:sdtPr>
                <w:rPr>
                  <w:rFonts w:asciiTheme="majorBidi" w:hAnsiTheme="majorBidi"/>
                </w:rPr>
                <w:id w:val="-1357266435"/>
                <w:placeholder>
                  <w:docPart w:val="E12F75369D0C4B13B911294D8F4A06D5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633E48">
                  <w:rPr>
                    <w:rFonts w:asciiTheme="majorBidi" w:hAnsiTheme="majorBidi"/>
                  </w:rPr>
                  <w:t>PROFILE</w:t>
                </w:r>
              </w:sdtContent>
            </w:sdt>
          </w:p>
        </w:tc>
        <w:tc>
          <w:tcPr>
            <w:tcW w:w="629" w:type="dxa"/>
          </w:tcPr>
          <w:p w14:paraId="2CFB6D7A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</w:tcPr>
          <w:p w14:paraId="44A3B1F1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3" w:type="dxa"/>
            <w:gridSpan w:val="2"/>
            <w:vAlign w:val="center"/>
          </w:tcPr>
          <w:p w14:paraId="56EE5579" w14:textId="77777777" w:rsidR="00CB1D3C" w:rsidRPr="00633E48" w:rsidRDefault="008B69B3" w:rsidP="00D8505D">
            <w:pPr>
              <w:pStyle w:val="Heading1"/>
              <w:outlineLvl w:val="0"/>
              <w:rPr>
                <w:rFonts w:asciiTheme="majorBidi" w:hAnsiTheme="majorBidi"/>
              </w:rPr>
            </w:pPr>
            <w:sdt>
              <w:sdtPr>
                <w:rPr>
                  <w:rFonts w:asciiTheme="majorBidi" w:hAnsiTheme="majorBidi"/>
                </w:rPr>
                <w:id w:val="-797608129"/>
                <w:placeholder>
                  <w:docPart w:val="BE3FB004BF184E37BFB1FF5492C32920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633E48">
                  <w:rPr>
                    <w:rFonts w:asciiTheme="majorBidi" w:hAnsiTheme="majorBidi"/>
                  </w:rPr>
                  <w:t>CONTACT</w:t>
                </w:r>
              </w:sdtContent>
            </w:sdt>
          </w:p>
        </w:tc>
      </w:tr>
      <w:tr w:rsidR="00E35010" w:rsidRPr="00633E48" w14:paraId="129267D2" w14:textId="77777777" w:rsidTr="00373FC8">
        <w:trPr>
          <w:trHeight w:val="639"/>
        </w:trPr>
        <w:tc>
          <w:tcPr>
            <w:tcW w:w="4767" w:type="dxa"/>
            <w:vMerge w:val="restart"/>
            <w:vAlign w:val="center"/>
          </w:tcPr>
          <w:p w14:paraId="30B86276" w14:textId="23C09B4E" w:rsidR="008D4A99" w:rsidRPr="00633E48" w:rsidRDefault="00B20FF0" w:rsidP="008D4A99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 xml:space="preserve">I’m primarily a Mobile Applications Developer, passionate about building beautiful &amp; functional mobile apps, with over 2 years of own experience and 1 year of work experience So far in my career, I have worked on about 5+ mobile apps. I started out as an Android Developer, working on Java/Kotlin. </w:t>
            </w:r>
            <w:r w:rsidR="00020658" w:rsidRPr="00633E48">
              <w:rPr>
                <w:rFonts w:asciiTheme="majorBidi" w:hAnsiTheme="majorBidi" w:cstheme="majorBidi"/>
              </w:rPr>
              <w:t>Also,</w:t>
            </w:r>
            <w:r w:rsidRPr="00633E48">
              <w:rPr>
                <w:rFonts w:asciiTheme="majorBidi" w:hAnsiTheme="majorBidi" w:cstheme="majorBidi"/>
              </w:rPr>
              <w:t xml:space="preserve"> I have also work on C Sharp Development.</w:t>
            </w:r>
          </w:p>
        </w:tc>
        <w:tc>
          <w:tcPr>
            <w:tcW w:w="629" w:type="dxa"/>
            <w:vMerge w:val="restart"/>
          </w:tcPr>
          <w:p w14:paraId="2CA61FC9" w14:textId="77777777" w:rsidR="008D4A99" w:rsidRPr="00633E48" w:rsidRDefault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  <w:vMerge w:val="restart"/>
            <w:vAlign w:val="center"/>
          </w:tcPr>
          <w:p w14:paraId="7C1E3077" w14:textId="77777777" w:rsidR="008D4A99" w:rsidRPr="00633E48" w:rsidRDefault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5" w:type="dxa"/>
            <w:vAlign w:val="center"/>
          </w:tcPr>
          <w:p w14:paraId="2D364C41" w14:textId="77777777" w:rsidR="008D4A99" w:rsidRPr="00633E48" w:rsidRDefault="008D4A99" w:rsidP="00E270D1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2A9B127" wp14:editId="62FDDCEA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17181961" w14:textId="117F1BA4" w:rsidR="008D4A99" w:rsidRPr="00633E48" w:rsidRDefault="00B20FF0" w:rsidP="00E270D1">
            <w:pPr>
              <w:pStyle w:val="Contact1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03205582355</w:t>
            </w:r>
          </w:p>
        </w:tc>
      </w:tr>
      <w:tr w:rsidR="00E35010" w:rsidRPr="00633E48" w14:paraId="7B7E20AE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15A5A501" w14:textId="77777777" w:rsidR="008D4A99" w:rsidRPr="00633E48" w:rsidRDefault="008D4A99" w:rsidP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29" w:type="dxa"/>
            <w:vMerge/>
          </w:tcPr>
          <w:p w14:paraId="0EB7D64E" w14:textId="77777777" w:rsidR="008D4A99" w:rsidRPr="00633E48" w:rsidRDefault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  <w:vMerge/>
            <w:vAlign w:val="center"/>
          </w:tcPr>
          <w:p w14:paraId="3DA537FE" w14:textId="77777777" w:rsidR="008D4A99" w:rsidRPr="00633E48" w:rsidRDefault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5" w:type="dxa"/>
            <w:vAlign w:val="center"/>
          </w:tcPr>
          <w:p w14:paraId="0661D3F5" w14:textId="77777777" w:rsidR="008D4A99" w:rsidRPr="00633E48" w:rsidRDefault="008D4A99" w:rsidP="00E270D1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010DC3E" wp14:editId="61DE0B31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720D18D2" w14:textId="5A0C66FB" w:rsidR="008D4A99" w:rsidRPr="00633E48" w:rsidRDefault="00B20FF0" w:rsidP="00025D23">
            <w:pPr>
              <w:pStyle w:val="Contact1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fb.com/zeeshu10</w:t>
            </w:r>
          </w:p>
        </w:tc>
      </w:tr>
      <w:tr w:rsidR="00E35010" w:rsidRPr="00633E48" w14:paraId="708B7B32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30B89EBC" w14:textId="77777777" w:rsidR="008D4A99" w:rsidRPr="00633E48" w:rsidRDefault="008D4A99" w:rsidP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29" w:type="dxa"/>
            <w:vMerge/>
          </w:tcPr>
          <w:p w14:paraId="35AE5EF3" w14:textId="77777777" w:rsidR="008D4A99" w:rsidRPr="00633E48" w:rsidRDefault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  <w:vMerge/>
            <w:vAlign w:val="center"/>
          </w:tcPr>
          <w:p w14:paraId="7D7D6325" w14:textId="77777777" w:rsidR="008D4A99" w:rsidRPr="00633E48" w:rsidRDefault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5" w:type="dxa"/>
            <w:vAlign w:val="center"/>
          </w:tcPr>
          <w:p w14:paraId="4E517E99" w14:textId="77777777" w:rsidR="008D4A99" w:rsidRPr="00633E48" w:rsidRDefault="008D4A99" w:rsidP="00E270D1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1E603A62" wp14:editId="6CAC846F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27728CAC" w14:textId="092D6E34" w:rsidR="008D4A99" w:rsidRPr="00633E48" w:rsidRDefault="008B69B3" w:rsidP="00025D23">
            <w:pPr>
              <w:pStyle w:val="Contact2"/>
              <w:rPr>
                <w:rFonts w:asciiTheme="majorBidi" w:hAnsiTheme="majorBidi" w:cstheme="majorBidi"/>
              </w:rPr>
            </w:pPr>
            <w:hyperlink r:id="rId16" w:history="1">
              <w:r w:rsidR="00B20FF0" w:rsidRPr="00633E48">
                <w:rPr>
                  <w:rStyle w:val="Hyperlink"/>
                  <w:rFonts w:asciiTheme="majorBidi" w:hAnsiTheme="majorBidi" w:cstheme="majorBidi"/>
                </w:rPr>
                <w:t>zeeshann0022@gmail.com</w:t>
              </w:r>
            </w:hyperlink>
          </w:p>
        </w:tc>
      </w:tr>
      <w:tr w:rsidR="00E35010" w:rsidRPr="00633E48" w14:paraId="09FE3168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32022FC4" w14:textId="77777777" w:rsidR="008D4A99" w:rsidRPr="00633E48" w:rsidRDefault="008D4A99" w:rsidP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29" w:type="dxa"/>
            <w:vMerge/>
          </w:tcPr>
          <w:p w14:paraId="18EF3CC2" w14:textId="77777777" w:rsidR="008D4A99" w:rsidRPr="00633E48" w:rsidRDefault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  <w:vMerge/>
            <w:vAlign w:val="center"/>
          </w:tcPr>
          <w:p w14:paraId="2CFAAE0D" w14:textId="77777777" w:rsidR="008D4A99" w:rsidRPr="00633E48" w:rsidRDefault="008D4A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65" w:type="dxa"/>
            <w:vAlign w:val="center"/>
          </w:tcPr>
          <w:p w14:paraId="27F3FED1" w14:textId="77777777" w:rsidR="008D4A99" w:rsidRPr="00633E48" w:rsidRDefault="008D4A99" w:rsidP="00E270D1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161976D" wp14:editId="07FB093E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56836673" w14:textId="2B304B1F" w:rsidR="008D4A99" w:rsidRPr="00633E48" w:rsidRDefault="00C6536A" w:rsidP="00025D23">
            <w:pPr>
              <w:pStyle w:val="Contact2"/>
              <w:rPr>
                <w:rFonts w:asciiTheme="majorBidi" w:hAnsiTheme="majorBidi" w:cstheme="majorBidi"/>
              </w:rPr>
            </w:pPr>
            <w:hyperlink r:id="rId19" w:history="1">
              <w:r w:rsidRPr="00C6536A">
                <w:rPr>
                  <w:rStyle w:val="Hyperlink"/>
                  <w:rFonts w:asciiTheme="majorBidi" w:hAnsiTheme="majorBidi" w:cstheme="majorBidi"/>
                  <w:sz w:val="22"/>
                  <w:szCs w:val="14"/>
                </w:rPr>
                <w:t>zeeshan0022.github.io/ZPortfolio</w:t>
              </w:r>
            </w:hyperlink>
          </w:p>
        </w:tc>
      </w:tr>
      <w:tr w:rsidR="00025D23" w:rsidRPr="00633E48" w14:paraId="0AF576F5" w14:textId="77777777" w:rsidTr="00373FC8">
        <w:trPr>
          <w:trHeight w:val="964"/>
        </w:trPr>
        <w:tc>
          <w:tcPr>
            <w:tcW w:w="4767" w:type="dxa"/>
            <w:vAlign w:val="center"/>
          </w:tcPr>
          <w:p w14:paraId="77BA1E45" w14:textId="77777777" w:rsidR="00CB1D3C" w:rsidRPr="00633E48" w:rsidRDefault="008B69B3" w:rsidP="00D8505D">
            <w:pPr>
              <w:pStyle w:val="Heading1"/>
              <w:outlineLvl w:val="0"/>
              <w:rPr>
                <w:rFonts w:asciiTheme="majorBidi" w:hAnsiTheme="majorBidi"/>
              </w:rPr>
            </w:pPr>
            <w:sdt>
              <w:sdtPr>
                <w:rPr>
                  <w:rFonts w:asciiTheme="majorBidi" w:hAnsiTheme="majorBidi"/>
                </w:rPr>
                <w:id w:val="2070454609"/>
                <w:placeholder>
                  <w:docPart w:val="A4880BEBC1F04D3DA70C66C14888D5D6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633E48">
                  <w:rPr>
                    <w:rFonts w:asciiTheme="majorBidi" w:hAnsiTheme="majorBidi"/>
                  </w:rPr>
                  <w:t>EXPERIENCE</w:t>
                </w:r>
              </w:sdtContent>
            </w:sdt>
          </w:p>
        </w:tc>
        <w:tc>
          <w:tcPr>
            <w:tcW w:w="629" w:type="dxa"/>
          </w:tcPr>
          <w:p w14:paraId="3A2845D0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</w:tcPr>
          <w:p w14:paraId="360B0312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3" w:type="dxa"/>
            <w:gridSpan w:val="2"/>
            <w:vAlign w:val="center"/>
          </w:tcPr>
          <w:p w14:paraId="5F81A074" w14:textId="77777777" w:rsidR="00CB1D3C" w:rsidRPr="00633E48" w:rsidRDefault="008B69B3" w:rsidP="00D8505D">
            <w:pPr>
              <w:pStyle w:val="Heading1"/>
              <w:outlineLvl w:val="0"/>
              <w:rPr>
                <w:rFonts w:asciiTheme="majorBidi" w:hAnsiTheme="majorBidi"/>
              </w:rPr>
            </w:pPr>
            <w:sdt>
              <w:sdtPr>
                <w:rPr>
                  <w:rFonts w:asciiTheme="majorBidi" w:hAnsiTheme="majorBidi"/>
                </w:rPr>
                <w:id w:val="501783295"/>
                <w:placeholder>
                  <w:docPart w:val="FD5DD9BAF88A4D15B19EF419F7B3DD61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633E48">
                  <w:rPr>
                    <w:rFonts w:asciiTheme="majorBidi" w:hAnsiTheme="majorBidi"/>
                  </w:rPr>
                  <w:t>SKILLS</w:t>
                </w:r>
              </w:sdtContent>
            </w:sdt>
          </w:p>
        </w:tc>
      </w:tr>
      <w:tr w:rsidR="00025D23" w:rsidRPr="00633E48" w14:paraId="7C5B74F6" w14:textId="77777777" w:rsidTr="007E5AAA">
        <w:trPr>
          <w:trHeight w:val="2608"/>
        </w:trPr>
        <w:tc>
          <w:tcPr>
            <w:tcW w:w="4767" w:type="dxa"/>
            <w:tcBorders>
              <w:bottom w:val="single" w:sz="4" w:space="0" w:color="3A8C95" w:themeColor="accent5" w:themeShade="80"/>
            </w:tcBorders>
          </w:tcPr>
          <w:p w14:paraId="05E14F4D" w14:textId="31BF9070" w:rsidR="00CB1D3C" w:rsidRPr="00633E48" w:rsidRDefault="00B20FF0" w:rsidP="00373FC8">
            <w:pPr>
              <w:pStyle w:val="Heading2"/>
              <w:outlineLvl w:val="1"/>
              <w:rPr>
                <w:rFonts w:asciiTheme="majorBidi" w:hAnsiTheme="majorBidi"/>
              </w:rPr>
            </w:pPr>
            <w:r w:rsidRPr="00633E48">
              <w:rPr>
                <w:rFonts w:asciiTheme="majorBidi" w:hAnsiTheme="majorBidi"/>
              </w:rPr>
              <w:t>Android Internships</w:t>
            </w:r>
          </w:p>
          <w:p w14:paraId="2FABFC97" w14:textId="1B126B6E" w:rsidR="00CB1D3C" w:rsidRPr="00633E48" w:rsidRDefault="00B20FF0" w:rsidP="00D8505D">
            <w:pPr>
              <w:pStyle w:val="Date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OCT 2020 – JAn 2021</w:t>
            </w:r>
          </w:p>
          <w:p w14:paraId="65CECA8E" w14:textId="77777777" w:rsidR="00A8319F" w:rsidRPr="00633E48" w:rsidRDefault="00A8319F" w:rsidP="00A8319F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 xml:space="preserve">I have done Internship at Cottage app studio in Android Studio. </w:t>
            </w:r>
          </w:p>
          <w:p w14:paraId="7405E87F" w14:textId="5D2C7EAC" w:rsidR="0075050C" w:rsidRPr="00633E48" w:rsidRDefault="00CC594D" w:rsidP="00D901A2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In 3 months of Internships, I highly learned about android development their API’s etc.</w:t>
            </w:r>
          </w:p>
        </w:tc>
        <w:tc>
          <w:tcPr>
            <w:tcW w:w="629" w:type="dxa"/>
          </w:tcPr>
          <w:p w14:paraId="21B54075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</w:tcPr>
          <w:p w14:paraId="417686C5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3" w:type="dxa"/>
            <w:gridSpan w:val="2"/>
            <w:vMerge w:val="restart"/>
            <w:vAlign w:val="center"/>
          </w:tcPr>
          <w:p w14:paraId="442F4339" w14:textId="3F0AA308" w:rsidR="00CB1D3C" w:rsidRPr="00633E48" w:rsidRDefault="00A8319F" w:rsidP="00A8319F">
            <w:pPr>
              <w:pStyle w:val="ListBullet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Android Development</w:t>
            </w:r>
            <w:r w:rsidR="00031A86">
              <w:rPr>
                <w:rFonts w:asciiTheme="majorBidi" w:hAnsiTheme="majorBidi" w:cstheme="majorBidi"/>
              </w:rPr>
              <w:t xml:space="preserve"> (Kotlin)</w:t>
            </w:r>
          </w:p>
          <w:p w14:paraId="73FCBAC4" w14:textId="4295E8BD" w:rsidR="00A8319F" w:rsidRPr="00633E48" w:rsidRDefault="00A8319F" w:rsidP="00A8319F">
            <w:pPr>
              <w:pStyle w:val="ListBullet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Web Development</w:t>
            </w:r>
            <w:r w:rsidR="00703121">
              <w:rPr>
                <w:rFonts w:asciiTheme="majorBidi" w:hAnsiTheme="majorBidi" w:cstheme="majorBidi"/>
              </w:rPr>
              <w:t xml:space="preserve"> </w:t>
            </w:r>
            <w:r w:rsidR="0092314D">
              <w:rPr>
                <w:rFonts w:asciiTheme="majorBidi" w:hAnsiTheme="majorBidi" w:cstheme="majorBidi"/>
              </w:rPr>
              <w:t>(Asp.net)</w:t>
            </w:r>
          </w:p>
          <w:p w14:paraId="555B1059" w14:textId="77777777" w:rsidR="00A8319F" w:rsidRPr="00633E48" w:rsidRDefault="00A8319F" w:rsidP="00A8319F">
            <w:pPr>
              <w:pStyle w:val="ListBullet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C#/ C++</w:t>
            </w:r>
          </w:p>
          <w:p w14:paraId="3401D8E6" w14:textId="6B26706A" w:rsidR="00A8319F" w:rsidRPr="00633E48" w:rsidRDefault="00A8319F" w:rsidP="00A8319F">
            <w:pPr>
              <w:pStyle w:val="ListBullet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UI Designer (Adobe XD)</w:t>
            </w:r>
          </w:p>
          <w:p w14:paraId="3CB38FB7" w14:textId="4612DC84" w:rsidR="00A8319F" w:rsidRPr="00633E48" w:rsidRDefault="00A8319F" w:rsidP="00A8319F">
            <w:pPr>
              <w:pStyle w:val="ListBullet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Desktop Application (C#, Java)</w:t>
            </w:r>
          </w:p>
          <w:p w14:paraId="38DFCA2A" w14:textId="011F43B1" w:rsidR="00A8319F" w:rsidRPr="00633E48" w:rsidRDefault="00A8319F" w:rsidP="00A8319F">
            <w:pPr>
              <w:pStyle w:val="ListBullet"/>
              <w:numPr>
                <w:ilvl w:val="0"/>
                <w:numId w:val="0"/>
              </w:numPr>
              <w:ind w:left="288"/>
              <w:rPr>
                <w:rFonts w:asciiTheme="majorBidi" w:hAnsiTheme="majorBidi" w:cstheme="majorBidi"/>
              </w:rPr>
            </w:pPr>
          </w:p>
        </w:tc>
      </w:tr>
      <w:tr w:rsidR="00373FC8" w:rsidRPr="00633E48" w14:paraId="2BEAB177" w14:textId="77777777" w:rsidTr="007E5AAA">
        <w:trPr>
          <w:trHeight w:val="90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</w:tcPr>
          <w:p w14:paraId="5BA30683" w14:textId="0663CF29" w:rsidR="00CB1D3C" w:rsidRPr="00633E48" w:rsidRDefault="00FF39A8" w:rsidP="00C45D7E">
            <w:pPr>
              <w:pStyle w:val="Heading2"/>
              <w:outlineLvl w:val="1"/>
              <w:rPr>
                <w:rFonts w:asciiTheme="majorBidi" w:hAnsiTheme="majorBidi"/>
              </w:rPr>
            </w:pPr>
            <w:r w:rsidRPr="00633E48">
              <w:rPr>
                <w:rFonts w:asciiTheme="majorBidi" w:hAnsiTheme="majorBidi"/>
              </w:rPr>
              <w:t>Mobile Shop</w:t>
            </w:r>
          </w:p>
          <w:p w14:paraId="183DC741" w14:textId="6C70AF10" w:rsidR="00C45D7E" w:rsidRPr="00633E48" w:rsidRDefault="00FF39A8" w:rsidP="00C45D7E">
            <w:pPr>
              <w:pStyle w:val="Date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2017-2018</w:t>
            </w:r>
          </w:p>
          <w:p w14:paraId="1511BF2A" w14:textId="5899C774" w:rsidR="00CB1D3C" w:rsidRPr="00633E48" w:rsidRDefault="00FF39A8" w:rsidP="00C45D7E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 xml:space="preserve">In the field of Mobile I worked in Mobile Shop of sell and purchase. Meanwhile, I learned little bit about of </w:t>
            </w:r>
            <w:r w:rsidR="008A3F24" w:rsidRPr="00633E48">
              <w:rPr>
                <w:rFonts w:asciiTheme="majorBidi" w:hAnsiTheme="majorBidi" w:cstheme="majorBidi"/>
              </w:rPr>
              <w:t>Mobile Software Flashing.</w:t>
            </w:r>
            <w:r w:rsidRPr="00633E48">
              <w:rPr>
                <w:rFonts w:asciiTheme="majorBidi" w:hAnsiTheme="majorBidi" w:cstheme="majorBidi"/>
              </w:rPr>
              <w:t xml:space="preserve"> </w:t>
            </w:r>
          </w:p>
          <w:p w14:paraId="64DF6AB9" w14:textId="77777777" w:rsidR="00CB1D3C" w:rsidRPr="00633E48" w:rsidRDefault="00CB1D3C" w:rsidP="00073BF3">
            <w:pPr>
              <w:ind w:left="-113"/>
              <w:rPr>
                <w:rFonts w:asciiTheme="majorBidi" w:hAnsiTheme="majorBidi" w:cstheme="majorBidi"/>
              </w:rPr>
            </w:pPr>
          </w:p>
        </w:tc>
        <w:tc>
          <w:tcPr>
            <w:tcW w:w="629" w:type="dxa"/>
          </w:tcPr>
          <w:p w14:paraId="6A0E2B73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  <w:vMerge w:val="restart"/>
          </w:tcPr>
          <w:p w14:paraId="3CA5B85D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3" w:type="dxa"/>
            <w:gridSpan w:val="2"/>
            <w:vMerge/>
            <w:vAlign w:val="center"/>
          </w:tcPr>
          <w:p w14:paraId="3C9E9C9B" w14:textId="77777777" w:rsidR="00CB1D3C" w:rsidRPr="00633E48" w:rsidRDefault="00CB1D3C" w:rsidP="00BB3142">
            <w:pPr>
              <w:ind w:left="-113"/>
              <w:rPr>
                <w:rStyle w:val="Heading3Char"/>
                <w:rFonts w:asciiTheme="majorBidi" w:hAnsiTheme="majorBidi"/>
              </w:rPr>
            </w:pPr>
          </w:p>
        </w:tc>
      </w:tr>
      <w:tr w:rsidR="00025D23" w:rsidRPr="00633E48" w14:paraId="3C548686" w14:textId="77777777" w:rsidTr="00693305">
        <w:trPr>
          <w:trHeight w:val="786"/>
        </w:trPr>
        <w:tc>
          <w:tcPr>
            <w:tcW w:w="4767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65A6DCD3" w14:textId="77777777" w:rsidR="00CB1D3C" w:rsidRPr="00633E48" w:rsidRDefault="00CB1D3C" w:rsidP="00BB3142">
            <w:pPr>
              <w:pStyle w:val="Heading3"/>
              <w:ind w:left="-113"/>
              <w:outlineLvl w:val="2"/>
              <w:rPr>
                <w:rFonts w:asciiTheme="majorBidi" w:hAnsiTheme="majorBidi"/>
              </w:rPr>
            </w:pPr>
          </w:p>
        </w:tc>
        <w:tc>
          <w:tcPr>
            <w:tcW w:w="629" w:type="dxa"/>
          </w:tcPr>
          <w:p w14:paraId="4D726624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  <w:vMerge/>
          </w:tcPr>
          <w:p w14:paraId="38C5449A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3" w:type="dxa"/>
            <w:gridSpan w:val="2"/>
            <w:vAlign w:val="center"/>
          </w:tcPr>
          <w:p w14:paraId="02E59367" w14:textId="77777777" w:rsidR="00CB1D3C" w:rsidRPr="00633E48" w:rsidRDefault="008B69B3" w:rsidP="00C45D7E">
            <w:pPr>
              <w:pStyle w:val="Heading1"/>
              <w:outlineLvl w:val="0"/>
              <w:rPr>
                <w:rStyle w:val="Heading3Char"/>
                <w:rFonts w:asciiTheme="majorBidi" w:hAnsiTheme="majorBidi"/>
                <w:sz w:val="36"/>
                <w:szCs w:val="32"/>
              </w:rPr>
            </w:pPr>
            <w:sdt>
              <w:sdtPr>
                <w:rPr>
                  <w:rFonts w:asciiTheme="majorBidi" w:hAnsiTheme="majorBidi"/>
                  <w:sz w:val="28"/>
                  <w:szCs w:val="24"/>
                </w:rPr>
                <w:id w:val="-1881937965"/>
                <w:placeholder>
                  <w:docPart w:val="4C08B0D891BB46848AABFC450356119E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633E48">
                  <w:rPr>
                    <w:rFonts w:asciiTheme="majorBidi" w:hAnsiTheme="majorBidi"/>
                  </w:rPr>
                  <w:t>EDUCATION</w:t>
                </w:r>
              </w:sdtContent>
            </w:sdt>
          </w:p>
        </w:tc>
      </w:tr>
      <w:tr w:rsidR="00373FC8" w:rsidRPr="00633E48" w14:paraId="61060F7D" w14:textId="77777777" w:rsidTr="00F50BC6">
        <w:trPr>
          <w:trHeight w:val="141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11B98DB0" w14:textId="56207774" w:rsidR="00CB1D3C" w:rsidRPr="00633E48" w:rsidRDefault="006B1C1D" w:rsidP="00C45D7E">
            <w:pPr>
              <w:pStyle w:val="Heading2"/>
              <w:outlineLvl w:val="1"/>
              <w:rPr>
                <w:rStyle w:val="Heading4Char"/>
                <w:rFonts w:asciiTheme="majorBidi" w:hAnsiTheme="majorBidi"/>
                <w:b/>
                <w:iCs w:val="0"/>
                <w:color w:val="434343" w:themeColor="accent3"/>
              </w:rPr>
            </w:pPr>
            <w:r w:rsidRPr="00633E48">
              <w:rPr>
                <w:rStyle w:val="Heading4Char"/>
                <w:rFonts w:asciiTheme="majorBidi" w:hAnsiTheme="majorBidi"/>
                <w:b/>
                <w:iCs w:val="0"/>
                <w:color w:val="434343" w:themeColor="accent3"/>
              </w:rPr>
              <w:t>A</w:t>
            </w:r>
            <w:r w:rsidRPr="00633E48">
              <w:rPr>
                <w:rStyle w:val="Heading4Char"/>
                <w:rFonts w:asciiTheme="majorBidi" w:hAnsiTheme="majorBidi"/>
                <w:iCs w:val="0"/>
                <w:color w:val="434343" w:themeColor="accent3"/>
              </w:rPr>
              <w:t>ndroid Own Experience</w:t>
            </w:r>
          </w:p>
          <w:p w14:paraId="167D5C9A" w14:textId="4EFEFB10" w:rsidR="00C45D7E" w:rsidRPr="00633E48" w:rsidRDefault="006B1C1D" w:rsidP="00C45D7E">
            <w:pPr>
              <w:pStyle w:val="Date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2018-2021</w:t>
            </w:r>
          </w:p>
          <w:p w14:paraId="36352C29" w14:textId="77777777" w:rsidR="00CB1D3C" w:rsidRPr="00633E48" w:rsidRDefault="006B1C1D" w:rsidP="00C45D7E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Basically, I have much own experience about Android Development, their API’s, SDK, Architecture</w:t>
            </w:r>
            <w:r w:rsidR="00693305" w:rsidRPr="00633E48">
              <w:rPr>
                <w:rFonts w:asciiTheme="majorBidi" w:hAnsiTheme="majorBidi" w:cstheme="majorBidi"/>
              </w:rPr>
              <w:t xml:space="preserve">. </w:t>
            </w:r>
          </w:p>
          <w:p w14:paraId="3DCA50F1" w14:textId="77777777" w:rsidR="00693305" w:rsidRPr="00633E48" w:rsidRDefault="00693305" w:rsidP="00C45D7E">
            <w:pPr>
              <w:rPr>
                <w:rFonts w:asciiTheme="majorBidi" w:hAnsiTheme="majorBidi" w:cstheme="majorBidi"/>
              </w:rPr>
            </w:pPr>
          </w:p>
          <w:p w14:paraId="4EDA9722" w14:textId="1659454D" w:rsidR="00693305" w:rsidRPr="00633E48" w:rsidRDefault="00693305" w:rsidP="00C45D7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33E4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Certification</w:t>
            </w:r>
          </w:p>
          <w:p w14:paraId="5594B3FF" w14:textId="34A39734" w:rsidR="00693305" w:rsidRPr="00C9224B" w:rsidRDefault="00693305" w:rsidP="00693305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Theme="majorBidi" w:hAnsiTheme="majorBidi" w:cstheme="majorBidi"/>
                <w:sz w:val="20"/>
                <w:szCs w:val="12"/>
              </w:rPr>
            </w:pPr>
            <w:r w:rsidRPr="00C9224B">
              <w:rPr>
                <w:rFonts w:asciiTheme="majorBidi" w:hAnsiTheme="majorBidi" w:cstheme="majorBidi"/>
                <w:sz w:val="18"/>
                <w:szCs w:val="10"/>
              </w:rPr>
              <w:t>Huawei Seed for the Future Program 2020</w:t>
            </w:r>
          </w:p>
          <w:p w14:paraId="02EC7206" w14:textId="1076AF37" w:rsidR="00AF5DC9" w:rsidRPr="00C9224B" w:rsidRDefault="00AF5DC9" w:rsidP="00693305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Theme="majorBidi" w:hAnsiTheme="majorBidi" w:cstheme="majorBidi"/>
                <w:sz w:val="20"/>
                <w:szCs w:val="12"/>
              </w:rPr>
            </w:pPr>
            <w:r w:rsidRPr="00C9224B">
              <w:rPr>
                <w:rFonts w:asciiTheme="majorBidi" w:hAnsiTheme="majorBidi" w:cstheme="majorBidi"/>
                <w:sz w:val="18"/>
                <w:szCs w:val="10"/>
              </w:rPr>
              <w:t xml:space="preserve">Huawei Seed for the Future Program 2021 </w:t>
            </w:r>
            <w:r w:rsidR="00C9224B" w:rsidRPr="00C9224B">
              <w:rPr>
                <w:rFonts w:asciiTheme="majorBidi" w:hAnsiTheme="majorBidi" w:cstheme="majorBidi"/>
                <w:sz w:val="18"/>
                <w:szCs w:val="10"/>
              </w:rPr>
              <w:t>(5</w:t>
            </w:r>
            <w:r w:rsidRPr="00C9224B">
              <w:rPr>
                <w:rFonts w:asciiTheme="majorBidi" w:hAnsiTheme="majorBidi" w:cstheme="majorBidi"/>
                <w:sz w:val="18"/>
                <w:szCs w:val="10"/>
                <w:vertAlign w:val="superscript"/>
              </w:rPr>
              <w:t>th</w:t>
            </w:r>
            <w:r w:rsidRPr="00C9224B">
              <w:rPr>
                <w:rFonts w:asciiTheme="majorBidi" w:hAnsiTheme="majorBidi" w:cstheme="majorBidi"/>
                <w:sz w:val="18"/>
                <w:szCs w:val="10"/>
              </w:rPr>
              <w:t xml:space="preserve"> Position)</w:t>
            </w:r>
          </w:p>
          <w:p w14:paraId="6256343E" w14:textId="7F9D1095" w:rsidR="00693305" w:rsidRPr="00633E48" w:rsidRDefault="00FC1D4B" w:rsidP="00693305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Theme="majorBidi" w:hAnsiTheme="majorBidi" w:cstheme="majorBidi"/>
              </w:rPr>
            </w:pPr>
            <w:r w:rsidRPr="00C9224B">
              <w:rPr>
                <w:rFonts w:asciiTheme="majorBidi" w:hAnsiTheme="majorBidi" w:cstheme="majorBidi"/>
                <w:sz w:val="20"/>
                <w:szCs w:val="12"/>
              </w:rPr>
              <w:t>Digi skills</w:t>
            </w:r>
            <w:r w:rsidR="00693305" w:rsidRPr="00C9224B">
              <w:rPr>
                <w:rFonts w:asciiTheme="majorBidi" w:hAnsiTheme="majorBidi" w:cstheme="majorBidi"/>
                <w:sz w:val="20"/>
                <w:szCs w:val="12"/>
              </w:rPr>
              <w:t xml:space="preserve"> certificate of SEO, Graphic Designer, </w:t>
            </w:r>
            <w:r w:rsidRPr="00C9224B">
              <w:rPr>
                <w:rFonts w:asciiTheme="majorBidi" w:hAnsiTheme="majorBidi" w:cstheme="majorBidi"/>
                <w:sz w:val="20"/>
                <w:szCs w:val="12"/>
              </w:rPr>
              <w:t>WordPress</w:t>
            </w:r>
          </w:p>
        </w:tc>
        <w:tc>
          <w:tcPr>
            <w:tcW w:w="629" w:type="dxa"/>
          </w:tcPr>
          <w:p w14:paraId="201F267C" w14:textId="77777777" w:rsidR="00CB1D3C" w:rsidRPr="00633E48" w:rsidRDefault="00CB1D3C" w:rsidP="00443C70">
            <w:pPr>
              <w:spacing w:before="40"/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  <w:vMerge w:val="restart"/>
          </w:tcPr>
          <w:p w14:paraId="66143577" w14:textId="77777777" w:rsidR="00CB1D3C" w:rsidRPr="00633E48" w:rsidRDefault="00CB1D3C" w:rsidP="00443C70">
            <w:pPr>
              <w:spacing w:before="40"/>
              <w:rPr>
                <w:rFonts w:asciiTheme="majorBidi" w:hAnsiTheme="majorBidi" w:cstheme="majorBidi"/>
              </w:rPr>
            </w:pPr>
          </w:p>
        </w:tc>
        <w:tc>
          <w:tcPr>
            <w:tcW w:w="3573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30540EF1" w14:textId="2FAE0452" w:rsidR="00CB1D3C" w:rsidRPr="00633E48" w:rsidRDefault="00E937CF" w:rsidP="00F50BC6">
            <w:pPr>
              <w:pStyle w:val="Heading2"/>
              <w:outlineLvl w:val="1"/>
              <w:rPr>
                <w:rFonts w:asciiTheme="majorBidi" w:hAnsiTheme="majorBidi"/>
              </w:rPr>
            </w:pPr>
            <w:r w:rsidRPr="00633E48">
              <w:rPr>
                <w:rFonts w:asciiTheme="majorBidi" w:hAnsiTheme="majorBidi"/>
              </w:rPr>
              <w:t xml:space="preserve">Intermediate </w:t>
            </w:r>
          </w:p>
          <w:p w14:paraId="23CDFEEE" w14:textId="4607756E" w:rsidR="00C45D7E" w:rsidRPr="00633E48" w:rsidRDefault="00E937CF" w:rsidP="00F50BC6">
            <w:pPr>
              <w:pStyle w:val="Date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2015-2016</w:t>
            </w:r>
          </w:p>
          <w:p w14:paraId="345BFB59" w14:textId="77777777" w:rsidR="00CB1D3C" w:rsidRPr="00633E48" w:rsidRDefault="00E937CF" w:rsidP="00F50BC6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Punjab Group of College of Commerce RWP</w:t>
            </w:r>
          </w:p>
          <w:p w14:paraId="30B9BFF6" w14:textId="1A2A894C" w:rsidR="00E937CF" w:rsidRPr="00633E48" w:rsidRDefault="00E937CF" w:rsidP="00F50BC6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811/1100</w:t>
            </w:r>
          </w:p>
        </w:tc>
      </w:tr>
      <w:tr w:rsidR="00373FC8" w:rsidRPr="00633E48" w14:paraId="19BBD301" w14:textId="77777777" w:rsidTr="00F50BC6">
        <w:trPr>
          <w:trHeight w:val="1417"/>
        </w:trPr>
        <w:tc>
          <w:tcPr>
            <w:tcW w:w="4767" w:type="dxa"/>
            <w:vMerge/>
            <w:vAlign w:val="center"/>
          </w:tcPr>
          <w:p w14:paraId="408D276B" w14:textId="77777777" w:rsidR="00CB1D3C" w:rsidRPr="00633E48" w:rsidRDefault="00CB1D3C" w:rsidP="00BB3142">
            <w:pPr>
              <w:pStyle w:val="Heading3"/>
              <w:ind w:left="-113"/>
              <w:outlineLvl w:val="2"/>
              <w:rPr>
                <w:rFonts w:asciiTheme="majorBidi" w:hAnsiTheme="majorBidi"/>
              </w:rPr>
            </w:pPr>
          </w:p>
        </w:tc>
        <w:tc>
          <w:tcPr>
            <w:tcW w:w="629" w:type="dxa"/>
          </w:tcPr>
          <w:p w14:paraId="022E1B20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19" w:type="dxa"/>
            <w:vMerge/>
          </w:tcPr>
          <w:p w14:paraId="3DD359A4" w14:textId="77777777" w:rsidR="00CB1D3C" w:rsidRPr="00633E48" w:rsidRDefault="00CB1D3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73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7022B933" w14:textId="2484DC27" w:rsidR="00C45D7E" w:rsidRPr="00633E48" w:rsidRDefault="00E937CF" w:rsidP="00F50BC6">
            <w:pPr>
              <w:pStyle w:val="Heading2"/>
              <w:outlineLvl w:val="1"/>
              <w:rPr>
                <w:rFonts w:asciiTheme="majorBidi" w:hAnsiTheme="majorBidi"/>
              </w:rPr>
            </w:pPr>
            <w:r w:rsidRPr="00633E48">
              <w:rPr>
                <w:rFonts w:asciiTheme="majorBidi" w:hAnsiTheme="majorBidi"/>
              </w:rPr>
              <w:t>Graduation (</w:t>
            </w:r>
            <w:r w:rsidR="006277A0" w:rsidRPr="00633E48">
              <w:rPr>
                <w:rFonts w:asciiTheme="majorBidi" w:hAnsiTheme="majorBidi"/>
              </w:rPr>
              <w:t>conte</w:t>
            </w:r>
            <w:r w:rsidRPr="00633E48">
              <w:rPr>
                <w:rFonts w:asciiTheme="majorBidi" w:hAnsiTheme="majorBidi"/>
              </w:rPr>
              <w:t>…)</w:t>
            </w:r>
          </w:p>
          <w:p w14:paraId="3108BB4B" w14:textId="77777777" w:rsidR="00CB1D3C" w:rsidRPr="00633E48" w:rsidRDefault="00E937CF" w:rsidP="00E937CF">
            <w:pPr>
              <w:pStyle w:val="Date"/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2018-2022</w:t>
            </w:r>
          </w:p>
          <w:p w14:paraId="0E704E9E" w14:textId="77777777" w:rsidR="00E937CF" w:rsidRPr="00633E48" w:rsidRDefault="00E937CF" w:rsidP="00E937CF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>PMAS Arid Agriculture University RWP</w:t>
            </w:r>
          </w:p>
          <w:p w14:paraId="03C1EEDD" w14:textId="0A59DDEE" w:rsidR="00E937CF" w:rsidRPr="00633E48" w:rsidRDefault="00E937CF" w:rsidP="00E937CF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 xml:space="preserve">Current Semester </w:t>
            </w:r>
            <w:r w:rsidR="00AF5DC9">
              <w:rPr>
                <w:rFonts w:asciiTheme="majorBidi" w:hAnsiTheme="majorBidi" w:cstheme="majorBidi"/>
              </w:rPr>
              <w:t>7</w:t>
            </w:r>
            <w:r w:rsidRPr="00633E48">
              <w:rPr>
                <w:rFonts w:asciiTheme="majorBidi" w:hAnsiTheme="majorBidi" w:cstheme="majorBidi"/>
                <w:vertAlign w:val="superscript"/>
              </w:rPr>
              <w:t>th</w:t>
            </w:r>
          </w:p>
          <w:p w14:paraId="371AC9C8" w14:textId="4CB1216A" w:rsidR="00E937CF" w:rsidRPr="00633E48" w:rsidRDefault="00E937CF" w:rsidP="00E937CF">
            <w:pPr>
              <w:rPr>
                <w:rFonts w:asciiTheme="majorBidi" w:hAnsiTheme="majorBidi" w:cstheme="majorBidi"/>
              </w:rPr>
            </w:pPr>
            <w:r w:rsidRPr="00633E48">
              <w:rPr>
                <w:rFonts w:asciiTheme="majorBidi" w:hAnsiTheme="majorBidi" w:cstheme="majorBidi"/>
              </w:rPr>
              <w:t xml:space="preserve">Current </w:t>
            </w:r>
            <w:r w:rsidR="00754133" w:rsidRPr="00633E48">
              <w:rPr>
                <w:rFonts w:asciiTheme="majorBidi" w:hAnsiTheme="majorBidi" w:cstheme="majorBidi"/>
              </w:rPr>
              <w:t>CGPA:</w:t>
            </w:r>
            <w:r w:rsidRPr="00633E48">
              <w:rPr>
                <w:rFonts w:asciiTheme="majorBidi" w:hAnsiTheme="majorBidi" w:cstheme="majorBidi"/>
              </w:rPr>
              <w:t xml:space="preserve"> 3.87 </w:t>
            </w:r>
          </w:p>
        </w:tc>
      </w:tr>
    </w:tbl>
    <w:p w14:paraId="559A7C91" w14:textId="13CE6789" w:rsidR="00535F87" w:rsidRPr="00633E48" w:rsidRDefault="00FC1D4B" w:rsidP="001C6718">
      <w:pPr>
        <w:rPr>
          <w:rFonts w:asciiTheme="majorBidi" w:hAnsiTheme="majorBidi" w:cstheme="majorBidi"/>
        </w:rPr>
      </w:pPr>
      <w:r w:rsidRPr="00633E4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6BEF8" wp14:editId="2DCDDDFB">
                <wp:simplePos x="0" y="0"/>
                <wp:positionH relativeFrom="column">
                  <wp:posOffset>-14605</wp:posOffset>
                </wp:positionH>
                <wp:positionV relativeFrom="paragraph">
                  <wp:posOffset>-1016635</wp:posOffset>
                </wp:positionV>
                <wp:extent cx="29718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AD773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15pt,-80.05pt" to="232.85pt,-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sectPr w:rsidR="00535F87" w:rsidRPr="00633E48" w:rsidSect="00F50BC6">
      <w:headerReference w:type="default" r:id="rId20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480B" w14:textId="77777777" w:rsidR="008B69B3" w:rsidRDefault="008B69B3" w:rsidP="00BA3E51">
      <w:pPr>
        <w:spacing w:line="240" w:lineRule="auto"/>
      </w:pPr>
      <w:r>
        <w:separator/>
      </w:r>
    </w:p>
  </w:endnote>
  <w:endnote w:type="continuationSeparator" w:id="0">
    <w:p w14:paraId="71EC4F23" w14:textId="77777777" w:rsidR="008B69B3" w:rsidRDefault="008B69B3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67FAD" w14:textId="77777777" w:rsidR="008B69B3" w:rsidRDefault="008B69B3" w:rsidP="00BA3E51">
      <w:pPr>
        <w:spacing w:line="240" w:lineRule="auto"/>
      </w:pPr>
      <w:r>
        <w:separator/>
      </w:r>
    </w:p>
  </w:footnote>
  <w:footnote w:type="continuationSeparator" w:id="0">
    <w:p w14:paraId="068D9A8D" w14:textId="77777777" w:rsidR="008B69B3" w:rsidRDefault="008B69B3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825D6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2BEA9C18" wp14:editId="627300F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480E3B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0F8B8B4" wp14:editId="10D2BB58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32C671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7F69CC72" wp14:editId="18D53B6F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D9AD1E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4755DB47" wp14:editId="43CA1759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9810D2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3AEE8208" wp14:editId="6AFF386F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E6186C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5C24D7C2" wp14:editId="0C761ACD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06DFF7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29EEDE79" wp14:editId="4BD9A40B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B25232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77771CE6" wp14:editId="2F9C9AC4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AD9437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abstractNum w:abstractNumId="8" w15:restartNumberingAfterBreak="0">
    <w:nsid w:val="79C37BA8"/>
    <w:multiLevelType w:val="hybridMultilevel"/>
    <w:tmpl w:val="4342C0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F0"/>
    <w:rsid w:val="00020658"/>
    <w:rsid w:val="00025D23"/>
    <w:rsid w:val="00031A86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93BB8"/>
    <w:rsid w:val="002A4A92"/>
    <w:rsid w:val="002D5478"/>
    <w:rsid w:val="00364B5C"/>
    <w:rsid w:val="00373FC8"/>
    <w:rsid w:val="003B3A48"/>
    <w:rsid w:val="003C5242"/>
    <w:rsid w:val="003E7783"/>
    <w:rsid w:val="00442A0E"/>
    <w:rsid w:val="00443C70"/>
    <w:rsid w:val="004B419A"/>
    <w:rsid w:val="004E6AB2"/>
    <w:rsid w:val="00535F87"/>
    <w:rsid w:val="00564622"/>
    <w:rsid w:val="005B3227"/>
    <w:rsid w:val="005E0657"/>
    <w:rsid w:val="006277A0"/>
    <w:rsid w:val="00633E48"/>
    <w:rsid w:val="006755BF"/>
    <w:rsid w:val="00693305"/>
    <w:rsid w:val="006B1C1D"/>
    <w:rsid w:val="006C0673"/>
    <w:rsid w:val="006C75D7"/>
    <w:rsid w:val="00703121"/>
    <w:rsid w:val="00747832"/>
    <w:rsid w:val="0075050C"/>
    <w:rsid w:val="00754133"/>
    <w:rsid w:val="007E5AAA"/>
    <w:rsid w:val="007E6083"/>
    <w:rsid w:val="0081316C"/>
    <w:rsid w:val="00855181"/>
    <w:rsid w:val="008643BF"/>
    <w:rsid w:val="00893796"/>
    <w:rsid w:val="008A3F24"/>
    <w:rsid w:val="008A65BA"/>
    <w:rsid w:val="008B1112"/>
    <w:rsid w:val="008B69B3"/>
    <w:rsid w:val="008C2354"/>
    <w:rsid w:val="008D4A99"/>
    <w:rsid w:val="00914419"/>
    <w:rsid w:val="0092314D"/>
    <w:rsid w:val="00935402"/>
    <w:rsid w:val="00962E61"/>
    <w:rsid w:val="00976E5A"/>
    <w:rsid w:val="00986331"/>
    <w:rsid w:val="009C7105"/>
    <w:rsid w:val="009E3575"/>
    <w:rsid w:val="00A02ABE"/>
    <w:rsid w:val="00A8319F"/>
    <w:rsid w:val="00AB7FE5"/>
    <w:rsid w:val="00AC1E5A"/>
    <w:rsid w:val="00AF5DC9"/>
    <w:rsid w:val="00B20FF0"/>
    <w:rsid w:val="00B87E22"/>
    <w:rsid w:val="00BA2D2C"/>
    <w:rsid w:val="00BA3E51"/>
    <w:rsid w:val="00BB3142"/>
    <w:rsid w:val="00C155FC"/>
    <w:rsid w:val="00C45D7E"/>
    <w:rsid w:val="00C6536A"/>
    <w:rsid w:val="00C9224B"/>
    <w:rsid w:val="00CB1D3C"/>
    <w:rsid w:val="00CC594D"/>
    <w:rsid w:val="00D666BB"/>
    <w:rsid w:val="00D8505D"/>
    <w:rsid w:val="00D901A2"/>
    <w:rsid w:val="00E04462"/>
    <w:rsid w:val="00E20245"/>
    <w:rsid w:val="00E26869"/>
    <w:rsid w:val="00E270D1"/>
    <w:rsid w:val="00E35010"/>
    <w:rsid w:val="00E4379F"/>
    <w:rsid w:val="00E80C1C"/>
    <w:rsid w:val="00E84964"/>
    <w:rsid w:val="00E937CF"/>
    <w:rsid w:val="00EA0042"/>
    <w:rsid w:val="00EE4241"/>
    <w:rsid w:val="00EF639B"/>
    <w:rsid w:val="00F50BC6"/>
    <w:rsid w:val="00F908C3"/>
    <w:rsid w:val="00FC1D4B"/>
    <w:rsid w:val="00FE2094"/>
    <w:rsid w:val="00FF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697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mailto:zeeshann0022@gmai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zeeshan0022.github.io/ZPortfol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esh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2F75369D0C4B13B911294D8F4A0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2232-119E-4405-9826-FFD47799AE66}"/>
      </w:docPartPr>
      <w:docPartBody>
        <w:p w:rsidR="008452B4" w:rsidRDefault="00456B24">
          <w:pPr>
            <w:pStyle w:val="E12F75369D0C4B13B911294D8F4A06D5"/>
          </w:pPr>
          <w:r w:rsidRPr="00C45D7E">
            <w:t>PROFILE</w:t>
          </w:r>
        </w:p>
      </w:docPartBody>
    </w:docPart>
    <w:docPart>
      <w:docPartPr>
        <w:name w:val="BE3FB004BF184E37BFB1FF5492C3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98C38-3E70-4227-A52C-A60E89C9236B}"/>
      </w:docPartPr>
      <w:docPartBody>
        <w:p w:rsidR="008452B4" w:rsidRDefault="00456B24">
          <w:pPr>
            <w:pStyle w:val="BE3FB004BF184E37BFB1FF5492C32920"/>
          </w:pPr>
          <w:r w:rsidRPr="00162614">
            <w:t>CONTACT</w:t>
          </w:r>
        </w:p>
      </w:docPartBody>
    </w:docPart>
    <w:docPart>
      <w:docPartPr>
        <w:name w:val="A4880BEBC1F04D3DA70C66C14888D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5CD9F-B999-4707-B151-E1A28541C458}"/>
      </w:docPartPr>
      <w:docPartBody>
        <w:p w:rsidR="008452B4" w:rsidRDefault="00456B24">
          <w:pPr>
            <w:pStyle w:val="A4880BEBC1F04D3DA70C66C14888D5D6"/>
          </w:pPr>
          <w:r>
            <w:t>EXPERIENCE</w:t>
          </w:r>
        </w:p>
      </w:docPartBody>
    </w:docPart>
    <w:docPart>
      <w:docPartPr>
        <w:name w:val="FD5DD9BAF88A4D15B19EF419F7B3D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D4BEF-0DBE-480D-BE3E-8A3F199CE109}"/>
      </w:docPartPr>
      <w:docPartBody>
        <w:p w:rsidR="008452B4" w:rsidRDefault="00456B24">
          <w:pPr>
            <w:pStyle w:val="FD5DD9BAF88A4D15B19EF419F7B3DD61"/>
          </w:pPr>
          <w:r w:rsidRPr="00162614">
            <w:t>SKILLS</w:t>
          </w:r>
        </w:p>
      </w:docPartBody>
    </w:docPart>
    <w:docPart>
      <w:docPartPr>
        <w:name w:val="4C08B0D891BB46848AABFC4503561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41A9B-6CF1-4E90-A141-F30339D7A059}"/>
      </w:docPartPr>
      <w:docPartBody>
        <w:p w:rsidR="008452B4" w:rsidRDefault="00456B24">
          <w:pPr>
            <w:pStyle w:val="4C08B0D891BB46848AABFC450356119E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24"/>
    <w:rsid w:val="00456B24"/>
    <w:rsid w:val="008452B4"/>
    <w:rsid w:val="008F5257"/>
    <w:rsid w:val="00A4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E12F75369D0C4B13B911294D8F4A06D5">
    <w:name w:val="E12F75369D0C4B13B911294D8F4A06D5"/>
  </w:style>
  <w:style w:type="paragraph" w:customStyle="1" w:styleId="BE3FB004BF184E37BFB1FF5492C32920">
    <w:name w:val="BE3FB004BF184E37BFB1FF5492C32920"/>
  </w:style>
  <w:style w:type="paragraph" w:customStyle="1" w:styleId="A4880BEBC1F04D3DA70C66C14888D5D6">
    <w:name w:val="A4880BEBC1F04D3DA70C66C14888D5D6"/>
  </w:style>
  <w:style w:type="paragraph" w:customStyle="1" w:styleId="FD5DD9BAF88A4D15B19EF419F7B3DD61">
    <w:name w:val="FD5DD9BAF88A4D15B19EF419F7B3DD61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4C08B0D891BB46848AABFC450356119E">
    <w:name w:val="4C08B0D891BB46848AABFC450356119E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2021-05-25T06:10:00Z</dcterms:created>
  <dcterms:modified xsi:type="dcterms:W3CDTF">2021-11-24T06:18:00Z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